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0595" w14:textId="77777777" w:rsidR="00B42B9C" w:rsidRDefault="00B42B9C">
      <w:r>
        <w:tab/>
      </w:r>
      <w:r>
        <w:tab/>
      </w:r>
    </w:p>
    <w:p w14:paraId="29A8F35B" w14:textId="77777777" w:rsidR="00AB38AA" w:rsidRPr="00DD65AB" w:rsidRDefault="00C24BA0" w:rsidP="006E026F">
      <w:pPr>
        <w:ind w:left="72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332227" wp14:editId="66B1FB4C">
            <wp:extent cx="37814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C">
        <w:fldChar w:fldCharType="begin"/>
      </w:r>
      <w:r w:rsidR="00B42B9C">
        <w:instrText xml:space="preserve"> INCLUDEPICTURE "https://www.cit.ie/contentFiles/images/news/0-crest.jpg" \* MERGEFORMATINET </w:instrText>
      </w:r>
      <w:r w:rsidR="00B42B9C">
        <w:fldChar w:fldCharType="end"/>
      </w:r>
    </w:p>
    <w:p w14:paraId="518CB5CF" w14:textId="77777777" w:rsidR="00DD65AB" w:rsidRPr="00DD65AB" w:rsidRDefault="00DD65AB">
      <w:pPr>
        <w:rPr>
          <w:rFonts w:ascii="Times New Roman" w:hAnsi="Times New Roman" w:cs="Times New Roman"/>
        </w:rPr>
      </w:pPr>
    </w:p>
    <w:p w14:paraId="74DF6703" w14:textId="3E605B11" w:rsidR="006F1291" w:rsidRDefault="00D403A2" w:rsidP="005C6DE7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</w:pPr>
      <w:r w:rsidRPr="00D403A2"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  <w:t>Enhancing Accuracy in Optical Character Recognition of Sensor Readings: A Comparative Study of Tesseract and CRNN Models with Emphasis on Image Preprocessing</w:t>
      </w:r>
    </w:p>
    <w:p w14:paraId="397FD8F9" w14:textId="77777777" w:rsidR="00E833DA" w:rsidRPr="00E833DA" w:rsidRDefault="00E833DA" w:rsidP="005C6DE7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6"/>
          <w:szCs w:val="36"/>
        </w:rPr>
      </w:pPr>
    </w:p>
    <w:p w14:paraId="78B39E19" w14:textId="6C1F9B6B" w:rsidR="006E026F" w:rsidRDefault="00670C6C" w:rsidP="003950F1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Aidan Dennehy</w:t>
      </w:r>
    </w:p>
    <w:p w14:paraId="239CFD21" w14:textId="77777777" w:rsidR="003950F1" w:rsidRPr="00E833DA" w:rsidRDefault="003950F1" w:rsidP="003950F1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1DC51687" w14:textId="17A6D059" w:rsidR="006E026F" w:rsidRPr="006E026F" w:rsidRDefault="006E026F" w:rsidP="00E833DA">
      <w:pPr>
        <w:rPr>
          <w:rFonts w:ascii="Times New Roman" w:hAnsi="Times New Roman" w:cs="Times New Roman"/>
          <w:b/>
          <w:sz w:val="32"/>
          <w:szCs w:val="32"/>
        </w:rPr>
      </w:pPr>
      <w:r w:rsidRPr="006E026F">
        <w:rPr>
          <w:rFonts w:ascii="Times New Roman" w:hAnsi="Times New Roman" w:cs="Times New Roman"/>
          <w:b/>
          <w:sz w:val="32"/>
          <w:szCs w:val="32"/>
        </w:rPr>
        <w:t>Student No:</w:t>
      </w:r>
      <w:r w:rsidR="00670C6C">
        <w:rPr>
          <w:rFonts w:ascii="Times New Roman" w:hAnsi="Times New Roman" w:cs="Times New Roman"/>
          <w:b/>
          <w:sz w:val="32"/>
          <w:szCs w:val="32"/>
        </w:rPr>
        <w:t xml:space="preserve"> R0145278</w:t>
      </w:r>
    </w:p>
    <w:p w14:paraId="2CFDECD2" w14:textId="58DCB1A4" w:rsidR="006E026F" w:rsidRPr="006E026F" w:rsidRDefault="006E026F" w:rsidP="00E833DA">
      <w:pPr>
        <w:rPr>
          <w:rFonts w:ascii="Times New Roman" w:hAnsi="Times New Roman" w:cs="Times New Roman"/>
          <w:b/>
          <w:sz w:val="32"/>
          <w:szCs w:val="32"/>
        </w:rPr>
      </w:pPr>
      <w:r w:rsidRPr="006E026F">
        <w:rPr>
          <w:rFonts w:ascii="Times New Roman" w:hAnsi="Times New Roman" w:cs="Times New Roman"/>
          <w:b/>
          <w:sz w:val="32"/>
          <w:szCs w:val="32"/>
        </w:rPr>
        <w:t xml:space="preserve">Supervisor: </w:t>
      </w:r>
      <w:r w:rsidR="00670C6C">
        <w:rPr>
          <w:rFonts w:ascii="Times New Roman" w:hAnsi="Times New Roman" w:cs="Times New Roman"/>
          <w:b/>
          <w:sz w:val="32"/>
          <w:szCs w:val="32"/>
        </w:rPr>
        <w:t>Dr Alex Vakaloudis</w:t>
      </w:r>
    </w:p>
    <w:p w14:paraId="2472FB79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2619DC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BB0302" w14:textId="77777777" w:rsidR="005C6DE7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6F47C1" w14:textId="77777777" w:rsidR="004B5734" w:rsidRDefault="007111C6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165C">
        <w:rPr>
          <w:rFonts w:ascii="Times New Roman" w:hAnsi="Times New Roman" w:cs="Times New Roman"/>
          <w:b/>
          <w:sz w:val="32"/>
          <w:szCs w:val="32"/>
        </w:rPr>
        <w:t>F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or the module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DATA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>900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3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 – Research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Project</w:t>
      </w:r>
      <w:r w:rsidR="005C6DE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4BA0" w:rsidRPr="006B165C">
        <w:rPr>
          <w:rFonts w:ascii="Times New Roman" w:hAnsi="Times New Roman" w:cs="Times New Roman"/>
          <w:b/>
          <w:sz w:val="32"/>
          <w:szCs w:val="32"/>
        </w:rPr>
        <w:t>as part of the</w:t>
      </w:r>
    </w:p>
    <w:p w14:paraId="2720A3C3" w14:textId="77777777" w:rsidR="005C6DE7" w:rsidRPr="006B165C" w:rsidRDefault="005C6DE7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373201" w14:textId="04A3C8DB" w:rsidR="006D00AE" w:rsidRPr="006B165C" w:rsidRDefault="00394B31" w:rsidP="005C6DE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165C">
        <w:rPr>
          <w:rFonts w:ascii="Times New Roman" w:hAnsi="Times New Roman" w:cs="Times New Roman"/>
          <w:b/>
          <w:sz w:val="32"/>
          <w:szCs w:val="32"/>
        </w:rPr>
        <w:t>M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aster of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S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cience in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D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ata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S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 xml:space="preserve">cience and 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>A</w:t>
      </w:r>
      <w:r w:rsidRPr="006B165C">
        <w:rPr>
          <w:rFonts w:ascii="Times New Roman" w:hAnsi="Times New Roman" w:cs="Times New Roman"/>
          <w:b/>
          <w:sz w:val="32"/>
          <w:szCs w:val="32"/>
        </w:rPr>
        <w:t xml:space="preserve">nalytics, </w:t>
      </w:r>
      <w:r w:rsidR="006D00AE" w:rsidRPr="006B165C">
        <w:rPr>
          <w:rFonts w:ascii="Times New Roman" w:hAnsi="Times New Roman" w:cs="Times New Roman"/>
          <w:b/>
          <w:sz w:val="32"/>
          <w:szCs w:val="32"/>
        </w:rPr>
        <w:t>Department of Mathematics</w:t>
      </w:r>
      <w:r w:rsidR="00DC75AE" w:rsidRPr="006B165C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3950F1">
        <w:rPr>
          <w:rFonts w:ascii="Times New Roman" w:hAnsi="Times New Roman" w:cs="Times New Roman"/>
          <w:b/>
          <w:sz w:val="32"/>
          <w:szCs w:val="32"/>
        </w:rPr>
        <w:t>August 2023</w:t>
      </w:r>
    </w:p>
    <w:p w14:paraId="228612C0" w14:textId="77777777" w:rsidR="006D00AE" w:rsidRPr="00B42B9C" w:rsidRDefault="006D00AE" w:rsidP="00B42B9C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14:paraId="0C8A270C" w14:textId="77777777" w:rsidR="00D553AB" w:rsidRDefault="00C26D31">
      <w:pPr>
        <w:rPr>
          <w:rFonts w:ascii="Times New Roman" w:hAnsi="Times New Roman" w:cs="Times New Roman"/>
          <w:b/>
          <w:sz w:val="32"/>
          <w:szCs w:val="28"/>
        </w:rPr>
      </w:pPr>
      <w:r w:rsidRPr="00BD6637">
        <w:rPr>
          <w:rFonts w:ascii="Times New Roman" w:hAnsi="Times New Roman" w:cs="Times New Roman"/>
          <w:b/>
          <w:sz w:val="32"/>
          <w:szCs w:val="28"/>
        </w:rPr>
        <w:t>Declaration</w:t>
      </w:r>
      <w:r w:rsidR="00355CD6" w:rsidRPr="00BD6637">
        <w:rPr>
          <w:rFonts w:ascii="Times New Roman" w:hAnsi="Times New Roman" w:cs="Times New Roman"/>
          <w:b/>
          <w:sz w:val="32"/>
          <w:szCs w:val="28"/>
        </w:rPr>
        <w:t xml:space="preserve"> of Authorship</w:t>
      </w:r>
    </w:p>
    <w:p w14:paraId="2B089BED" w14:textId="77777777" w:rsidR="00BD6637" w:rsidRPr="00BD6637" w:rsidRDefault="00BD6637">
      <w:pPr>
        <w:rPr>
          <w:rFonts w:ascii="Times New Roman" w:hAnsi="Times New Roman" w:cs="Times New Roman"/>
          <w:b/>
          <w:sz w:val="32"/>
          <w:szCs w:val="28"/>
        </w:rPr>
      </w:pPr>
    </w:p>
    <w:p w14:paraId="04529F27" w14:textId="37AC2DEC" w:rsidR="00C26D31" w:rsidRPr="00CA345E" w:rsidRDefault="00C26D31" w:rsidP="00742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AC5">
        <w:rPr>
          <w:rFonts w:ascii="Times New Roman" w:hAnsi="Times New Roman" w:cs="Times New Roman"/>
          <w:sz w:val="24"/>
          <w:szCs w:val="24"/>
        </w:rPr>
        <w:t>I,</w:t>
      </w:r>
      <w:r w:rsidR="00781671">
        <w:rPr>
          <w:rFonts w:ascii="Times New Roman" w:hAnsi="Times New Roman" w:cs="Times New Roman"/>
          <w:sz w:val="24"/>
          <w:szCs w:val="24"/>
        </w:rPr>
        <w:t xml:space="preserve"> Aidan Dennehy</w:t>
      </w:r>
      <w:r w:rsidRPr="00305AC5">
        <w:rPr>
          <w:rFonts w:ascii="Times New Roman" w:hAnsi="Times New Roman" w:cs="Times New Roman"/>
          <w:sz w:val="24"/>
          <w:szCs w:val="24"/>
        </w:rPr>
        <w:t xml:space="preserve">, declare that this thesis titled </w:t>
      </w:r>
      <w:r w:rsidR="00305AC5" w:rsidRPr="00305AC5">
        <w:rPr>
          <w:rFonts w:ascii="Times New Roman" w:hAnsi="Times New Roman" w:cs="Times New Roman"/>
          <w:sz w:val="24"/>
          <w:szCs w:val="24"/>
        </w:rPr>
        <w:t>‘</w:t>
      </w:r>
      <w:r w:rsidR="00781671" w:rsidRPr="00781671">
        <w:rPr>
          <w:rFonts w:ascii="Times New Roman" w:hAnsi="Times New Roman" w:cs="Times New Roman"/>
          <w:sz w:val="24"/>
          <w:szCs w:val="24"/>
        </w:rPr>
        <w:t>Enhancing Accuracy in Optical Character Recognition of Sensor Readings: A Comparative Study of Tesseract and CRNN Models with Emphasis on Image Preprocessing</w:t>
      </w:r>
      <w:r w:rsidR="00305AC5" w:rsidRPr="00305AC5">
        <w:rPr>
          <w:rFonts w:ascii="Times New Roman" w:hAnsi="Times New Roman" w:cs="Times New Roman"/>
          <w:sz w:val="24"/>
          <w:szCs w:val="24"/>
        </w:rPr>
        <w:t xml:space="preserve">’ and the work presented in it are my own. I </w:t>
      </w:r>
      <w:r w:rsidR="00305AC5" w:rsidRPr="00CA345E">
        <w:rPr>
          <w:rFonts w:ascii="Times New Roman" w:hAnsi="Times New Roman" w:cs="Times New Roman"/>
          <w:sz w:val="24"/>
          <w:szCs w:val="24"/>
        </w:rPr>
        <w:t>confirm that,</w:t>
      </w:r>
    </w:p>
    <w:p w14:paraId="70B05CA7" w14:textId="77777777" w:rsidR="00C24BA0" w:rsidRDefault="00CA345E" w:rsidP="007127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BA0">
        <w:rPr>
          <w:rFonts w:ascii="Times New Roman" w:hAnsi="Times New Roman" w:cs="Times New Roman"/>
          <w:sz w:val="24"/>
          <w:szCs w:val="24"/>
        </w:rPr>
        <w:t xml:space="preserve">This work was done wholly or mainly while in candidature for the Masters’ degree at </w:t>
      </w:r>
      <w:r w:rsidR="00C24BA0">
        <w:rPr>
          <w:rFonts w:ascii="Times New Roman" w:hAnsi="Times New Roman" w:cs="Times New Roman"/>
          <w:sz w:val="24"/>
          <w:szCs w:val="24"/>
        </w:rPr>
        <w:t xml:space="preserve">Munster </w:t>
      </w:r>
      <w:r w:rsidR="00C24BA0" w:rsidRPr="00270408">
        <w:rPr>
          <w:rFonts w:ascii="Times New Roman" w:hAnsi="Times New Roman" w:cs="Times New Roman"/>
          <w:sz w:val="24"/>
          <w:szCs w:val="24"/>
        </w:rPr>
        <w:t>Technolog</w:t>
      </w:r>
      <w:r w:rsidR="00C24BA0">
        <w:rPr>
          <w:rFonts w:ascii="Times New Roman" w:hAnsi="Times New Roman" w:cs="Times New Roman"/>
          <w:sz w:val="24"/>
          <w:szCs w:val="24"/>
        </w:rPr>
        <w:t>ical University</w:t>
      </w:r>
      <w:r w:rsidR="00C24BA0" w:rsidRPr="00C24B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F696E" w14:textId="14CFEFBB" w:rsidR="00CA345E" w:rsidRPr="00C24BA0" w:rsidRDefault="00CA345E" w:rsidP="0071273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4BA0">
        <w:rPr>
          <w:rFonts w:ascii="Times New Roman" w:hAnsi="Times New Roman" w:cs="Times New Roman"/>
          <w:sz w:val="24"/>
          <w:szCs w:val="24"/>
        </w:rPr>
        <w:t xml:space="preserve">Where any part of this thesis has previously been submitted for a degree or any other qualification at </w:t>
      </w:r>
      <w:r w:rsidR="00C24BA0" w:rsidRPr="00C24BA0">
        <w:rPr>
          <w:rFonts w:ascii="Times New Roman" w:hAnsi="Times New Roman" w:cs="Times New Roman"/>
          <w:sz w:val="24"/>
          <w:szCs w:val="24"/>
        </w:rPr>
        <w:t xml:space="preserve">Munster </w:t>
      </w:r>
      <w:r w:rsidRPr="00C24BA0">
        <w:rPr>
          <w:rFonts w:ascii="Times New Roman" w:hAnsi="Times New Roman" w:cs="Times New Roman"/>
          <w:sz w:val="24"/>
          <w:szCs w:val="24"/>
        </w:rPr>
        <w:t>Technolog</w:t>
      </w:r>
      <w:r w:rsidR="00C24BA0" w:rsidRPr="00C24BA0">
        <w:rPr>
          <w:rFonts w:ascii="Times New Roman" w:hAnsi="Times New Roman" w:cs="Times New Roman"/>
          <w:sz w:val="24"/>
          <w:szCs w:val="24"/>
        </w:rPr>
        <w:t>ical University</w:t>
      </w:r>
      <w:r w:rsidRPr="00C24BA0">
        <w:rPr>
          <w:rFonts w:ascii="Times New Roman" w:hAnsi="Times New Roman" w:cs="Times New Roman"/>
          <w:sz w:val="24"/>
          <w:szCs w:val="24"/>
        </w:rPr>
        <w:t xml:space="preserve"> or any other institution, this has been clearly </w:t>
      </w:r>
      <w:r w:rsidR="00781671" w:rsidRPr="00C24BA0">
        <w:rPr>
          <w:rFonts w:ascii="Times New Roman" w:hAnsi="Times New Roman" w:cs="Times New Roman"/>
          <w:sz w:val="24"/>
          <w:szCs w:val="24"/>
        </w:rPr>
        <w:t>stated.</w:t>
      </w:r>
    </w:p>
    <w:p w14:paraId="6DDC770D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Where I have consulted the published work of others, this is always clearly attributed</w:t>
      </w:r>
    </w:p>
    <w:p w14:paraId="3DD0229C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Where I have quoted from the work of others, the source is always given.  With the exception of such quotations, this project report is entirely my own work</w:t>
      </w:r>
    </w:p>
    <w:p w14:paraId="74CCA24B" w14:textId="77777777" w:rsidR="00CA345E" w:rsidRPr="00270408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>I have acknowledged all main sources of help</w:t>
      </w:r>
    </w:p>
    <w:p w14:paraId="697B1F77" w14:textId="77777777" w:rsidR="00CA345E" w:rsidRDefault="00CA345E" w:rsidP="007429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408">
        <w:rPr>
          <w:rFonts w:ascii="Times New Roman" w:hAnsi="Times New Roman" w:cs="Times New Roman"/>
          <w:sz w:val="24"/>
          <w:szCs w:val="24"/>
        </w:rPr>
        <w:t xml:space="preserve">I understand that my project documentation may be stored in the library at </w:t>
      </w:r>
      <w:r w:rsidR="00C24BA0">
        <w:rPr>
          <w:rFonts w:ascii="Times New Roman" w:hAnsi="Times New Roman" w:cs="Times New Roman"/>
          <w:sz w:val="24"/>
          <w:szCs w:val="24"/>
        </w:rPr>
        <w:t>MTU</w:t>
      </w:r>
      <w:r w:rsidRPr="00270408">
        <w:rPr>
          <w:rFonts w:ascii="Times New Roman" w:hAnsi="Times New Roman" w:cs="Times New Roman"/>
          <w:sz w:val="24"/>
          <w:szCs w:val="24"/>
        </w:rPr>
        <w:t>, and may be referenced by others in the future</w:t>
      </w:r>
    </w:p>
    <w:p w14:paraId="3372FAC3" w14:textId="77777777" w:rsidR="00457258" w:rsidRDefault="00457258" w:rsidP="00457258">
      <w:pPr>
        <w:rPr>
          <w:rFonts w:ascii="Times New Roman" w:hAnsi="Times New Roman" w:cs="Times New Roman"/>
          <w:sz w:val="24"/>
          <w:szCs w:val="24"/>
        </w:rPr>
      </w:pPr>
    </w:p>
    <w:p w14:paraId="5D0ADF35" w14:textId="77777777" w:rsidR="00457258" w:rsidRPr="00457258" w:rsidRDefault="00457258" w:rsidP="0045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2773D" wp14:editId="5AA536D3">
                <wp:simplePos x="0" y="0"/>
                <wp:positionH relativeFrom="column">
                  <wp:posOffset>514350</wp:posOffset>
                </wp:positionH>
                <wp:positionV relativeFrom="paragraph">
                  <wp:posOffset>123825</wp:posOffset>
                </wp:positionV>
                <wp:extent cx="11176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928B0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9.75pt" to="128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Signed: </w:t>
      </w:r>
    </w:p>
    <w:p w14:paraId="0521E254" w14:textId="77777777" w:rsidR="00457258" w:rsidRPr="00457258" w:rsidRDefault="00436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352A6D" wp14:editId="05A94F0C">
                <wp:simplePos x="0" y="0"/>
                <wp:positionH relativeFrom="column">
                  <wp:posOffset>387350</wp:posOffset>
                </wp:positionH>
                <wp:positionV relativeFrom="paragraph">
                  <wp:posOffset>125095</wp:posOffset>
                </wp:positionV>
                <wp:extent cx="1257300" cy="63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C0263" id="Straight Connector 2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9.85pt" to="129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57258" w:rsidRPr="00457258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7FF45D78" w14:textId="77777777" w:rsidR="00436347" w:rsidRDefault="00436347">
      <w:pPr>
        <w:rPr>
          <w:rFonts w:ascii="Times New Roman" w:hAnsi="Times New Roman" w:cs="Times New Roman"/>
          <w:b/>
          <w:sz w:val="28"/>
          <w:szCs w:val="28"/>
        </w:rPr>
      </w:pPr>
    </w:p>
    <w:p w14:paraId="5CB2C43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11D98E4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777F3DC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67725BD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93AA29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497B95DA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530ABBB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738EF1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3E39FEA2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1EA512F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5396B17" w14:textId="77777777" w:rsidR="00090AB6" w:rsidRPr="00BD6637" w:rsidRDefault="00090AB6" w:rsidP="00816C98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BD6637">
        <w:rPr>
          <w:rFonts w:ascii="Times New Roman" w:hAnsi="Times New Roman" w:cs="Times New Roman"/>
          <w:b/>
          <w:sz w:val="32"/>
          <w:szCs w:val="32"/>
        </w:rPr>
        <w:t>Acknowledgment</w:t>
      </w:r>
      <w:r w:rsidR="00C24BA0" w:rsidRPr="00BD663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4BA0" w:rsidRPr="00BD6637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(Dedication also if desired)</w:t>
      </w:r>
      <w:r w:rsidRPr="00BD6637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.</w:t>
      </w:r>
    </w:p>
    <w:p w14:paraId="26CE243A" w14:textId="77777777" w:rsidR="00090AB6" w:rsidRPr="00680D65" w:rsidRDefault="00090AB6" w:rsidP="00090AB6">
      <w:pPr>
        <w:rPr>
          <w:rFonts w:ascii="Times New Roman" w:hAnsi="Times New Roman" w:cs="Times New Roman"/>
          <w:i/>
          <w:sz w:val="24"/>
          <w:szCs w:val="24"/>
        </w:rPr>
      </w:pPr>
      <w:r w:rsidRPr="00680D65">
        <w:rPr>
          <w:rFonts w:ascii="Times New Roman" w:hAnsi="Times New Roman" w:cs="Times New Roman"/>
          <w:i/>
          <w:sz w:val="24"/>
          <w:szCs w:val="24"/>
        </w:rPr>
        <w:t>Thanks to.</w:t>
      </w:r>
    </w:p>
    <w:p w14:paraId="4D509AD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851E94D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97000B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8D8733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72C85BFE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B7E11C4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7E7C54A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2C8A3AD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63BD40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2041E28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A9BC7DC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54EF798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217D76A9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53DEF35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40EBED7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4BBF7E1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A2127F1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3505FAAE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416EAC8B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4DDE275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5E97FC1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07AEBCC6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558CB72B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125BD227" w14:textId="77777777" w:rsidR="00090AB6" w:rsidRDefault="00090AB6">
      <w:pPr>
        <w:rPr>
          <w:rFonts w:ascii="Times New Roman" w:hAnsi="Times New Roman" w:cs="Times New Roman"/>
          <w:b/>
          <w:sz w:val="28"/>
          <w:szCs w:val="28"/>
        </w:rPr>
      </w:pPr>
    </w:p>
    <w:p w14:paraId="6799DA5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595164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B0478" w14:textId="77777777" w:rsidR="004C7192" w:rsidRPr="001F67AD" w:rsidRDefault="003A5E21" w:rsidP="00BD663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1F67AD">
            <w:rPr>
              <w:rFonts w:ascii="Times New Roman" w:eastAsiaTheme="minorHAnsi" w:hAnsi="Times New Roman" w:cs="Times New Roman"/>
              <w:b/>
              <w:color w:val="auto"/>
            </w:rPr>
            <w:t xml:space="preserve">Table of </w:t>
          </w:r>
          <w:r w:rsidR="004C7192" w:rsidRPr="001F67AD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02C72B8A" w14:textId="77777777" w:rsidR="00BD6637" w:rsidRPr="00BD6637" w:rsidRDefault="00BD6637" w:rsidP="00BD6637">
          <w:pPr>
            <w:rPr>
              <w:lang w:val="en-US"/>
            </w:rPr>
          </w:pPr>
        </w:p>
        <w:p w14:paraId="20136B5E" w14:textId="0450863A" w:rsidR="001F67AD" w:rsidRPr="001F67AD" w:rsidRDefault="004C7192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r w:rsidRPr="001F67A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67A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67A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327369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_Toc74327369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AB48A" w14:textId="19866F8C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0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_Toc74327370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CDF3C" w14:textId="13509EE8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1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_Toc74327371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CCD71D" w14:textId="19268017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2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_Toc74327372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556F7" w14:textId="020EC4DF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3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Literature Review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_Toc74327373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61D11" w14:textId="15B6FF08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4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_Toc74327374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5FF20" w14:textId="6ABAE214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5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_Toc74327375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94252" w14:textId="2E492CD3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6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Methodology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_Toc74327376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21982" w14:textId="433AEC23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7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_Toc74327377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96246" w14:textId="7EC6D19D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8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Results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_Toc74327378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BED4D" w14:textId="26A384B3" w:rsidR="001F67AD" w:rsidRPr="001F67AD" w:rsidRDefault="0000000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79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_Toc74327379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B5C98" w14:textId="6463F3EF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0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Discussion and Conclusion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_Toc74327380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C00D8" w14:textId="22521181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1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_Toc74327381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4D92" w14:textId="72AC10F3" w:rsidR="001F67AD" w:rsidRPr="001F67AD" w:rsidRDefault="00000000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E"/>
            </w:rPr>
          </w:pPr>
          <w:hyperlink w:anchor="_Toc74327382" w:history="1">
            <w:r w:rsidR="001F67AD" w:rsidRPr="001F67A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_Toc74327382 \h </w:instrTex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950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F67AD" w:rsidRPr="001F67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AD59C" w14:textId="23982D6D" w:rsidR="004C7192" w:rsidRDefault="004C7192">
          <w:r w:rsidRPr="001F67A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C16C4F" w14:textId="77777777" w:rsidR="00AA1C49" w:rsidRPr="001F67AD" w:rsidRDefault="004022CC">
      <w:pPr>
        <w:rPr>
          <w:rFonts w:ascii="Times New Roman" w:hAnsi="Times New Roman" w:cs="Times New Roman"/>
          <w:b/>
          <w:sz w:val="32"/>
          <w:szCs w:val="32"/>
        </w:rPr>
      </w:pPr>
      <w:r w:rsidRPr="001F67AD">
        <w:rPr>
          <w:rFonts w:ascii="Times New Roman" w:hAnsi="Times New Roman" w:cs="Times New Roman"/>
          <w:b/>
          <w:sz w:val="32"/>
          <w:szCs w:val="32"/>
        </w:rPr>
        <w:t>Table of Figures</w:t>
      </w:r>
    </w:p>
    <w:p w14:paraId="7F64D3BC" w14:textId="071BAFC9" w:rsidR="00DC75AE" w:rsidRPr="001F67AD" w:rsidRDefault="00D919A3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E"/>
        </w:rPr>
      </w:pPr>
      <w:r w:rsidRPr="001F67AD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F67AD">
        <w:rPr>
          <w:rFonts w:ascii="Times New Roman" w:hAnsi="Times New Roman" w:cs="Times New Roman"/>
          <w:b/>
          <w:sz w:val="24"/>
          <w:szCs w:val="24"/>
        </w:rPr>
        <w:instrText xml:space="preserve"> TOC \h \z \c "Figure" </w:instrText>
      </w:r>
      <w:r w:rsidRPr="001F67AD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5939488" w:history="1">
        <w:r w:rsidR="00DC75AE" w:rsidRPr="001F67A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1:[4]</w: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_Toc35939488 \h </w:instrTex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50F1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="00DC75AE" w:rsidRPr="001F67A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1BC69C" w14:textId="77777777" w:rsidR="00AA1C49" w:rsidRDefault="00D919A3" w:rsidP="00EE46C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67AD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69F3D7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606D70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5F74E443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265D6AD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37E979BF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12F0787E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2E4B4707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18F09570" w14:textId="77777777" w:rsidR="00AA1C49" w:rsidRDefault="00AA1C49">
      <w:pPr>
        <w:rPr>
          <w:rFonts w:ascii="Times New Roman" w:hAnsi="Times New Roman" w:cs="Times New Roman"/>
          <w:b/>
          <w:sz w:val="28"/>
          <w:szCs w:val="28"/>
        </w:rPr>
      </w:pPr>
    </w:p>
    <w:p w14:paraId="60A19E83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34AE39A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5B0A66E2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06C3434" w14:textId="77777777" w:rsidR="00865CC9" w:rsidRDefault="00865CC9" w:rsidP="00BD6637">
      <w:pPr>
        <w:pStyle w:val="Heading1"/>
      </w:pPr>
      <w:bookmarkStart w:id="0" w:name="_Toc74327369"/>
      <w:r w:rsidRPr="00B91961">
        <w:t>Abstract</w:t>
      </w:r>
      <w:bookmarkEnd w:id="0"/>
    </w:p>
    <w:p w14:paraId="521B62BD" w14:textId="77777777" w:rsidR="000C3627" w:rsidRPr="006B6130" w:rsidRDefault="000C3627" w:rsidP="006B61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7E12C" w14:textId="77777777" w:rsidR="00865CC9" w:rsidRDefault="00865CC9">
      <w:pPr>
        <w:rPr>
          <w:rFonts w:ascii="Times New Roman" w:hAnsi="Times New Roman" w:cs="Times New Roman"/>
          <w:b/>
          <w:sz w:val="28"/>
          <w:szCs w:val="28"/>
        </w:rPr>
      </w:pPr>
    </w:p>
    <w:p w14:paraId="66764B98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633EF4BC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13FCD6E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7B8B57A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5416CBDB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0997814B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1447C542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2067327F" w14:textId="77777777" w:rsidR="00117DCB" w:rsidRDefault="00117DCB">
      <w:pPr>
        <w:rPr>
          <w:rFonts w:ascii="Times New Roman" w:hAnsi="Times New Roman" w:cs="Times New Roman"/>
          <w:b/>
          <w:sz w:val="28"/>
          <w:szCs w:val="28"/>
        </w:rPr>
      </w:pPr>
    </w:p>
    <w:p w14:paraId="3208EA7C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1B18614E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1159A10A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683BCD9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76F09DDB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7E4D046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7016CEB1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6043E28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5BD16710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0B6BA52F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BACC3C8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6DDFA2F9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77C2A10" w14:textId="77777777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166682D" w14:textId="6BDE0120" w:rsidR="00DC75AE" w:rsidRDefault="00DC75AE">
      <w:pPr>
        <w:rPr>
          <w:rFonts w:ascii="Times New Roman" w:hAnsi="Times New Roman" w:cs="Times New Roman"/>
          <w:b/>
          <w:sz w:val="28"/>
          <w:szCs w:val="28"/>
        </w:rPr>
      </w:pPr>
    </w:p>
    <w:p w14:paraId="3EDE1246" w14:textId="77777777" w:rsidR="0090606F" w:rsidRDefault="0090606F">
      <w:pPr>
        <w:rPr>
          <w:rFonts w:ascii="Times New Roman" w:hAnsi="Times New Roman" w:cs="Times New Roman"/>
          <w:b/>
          <w:sz w:val="28"/>
          <w:szCs w:val="28"/>
        </w:rPr>
      </w:pPr>
    </w:p>
    <w:p w14:paraId="40B76150" w14:textId="77777777" w:rsidR="00E62905" w:rsidRDefault="00E62905">
      <w:pPr>
        <w:rPr>
          <w:rFonts w:ascii="Times New Roman" w:hAnsi="Times New Roman" w:cs="Times New Roman"/>
          <w:sz w:val="24"/>
          <w:szCs w:val="24"/>
        </w:rPr>
      </w:pPr>
    </w:p>
    <w:p w14:paraId="561D012B" w14:textId="77777777" w:rsidR="00DD65AB" w:rsidRPr="00472631" w:rsidRDefault="00865CC9" w:rsidP="00BD6637">
      <w:pPr>
        <w:pStyle w:val="Heading1"/>
      </w:pPr>
      <w:bookmarkStart w:id="1" w:name="_Toc74327370"/>
      <w:r w:rsidRPr="00472631">
        <w:t xml:space="preserve">1. </w:t>
      </w:r>
      <w:r w:rsidR="00A841BD" w:rsidRPr="00472631">
        <w:t>Introduction</w:t>
      </w:r>
      <w:bookmarkEnd w:id="1"/>
    </w:p>
    <w:p w14:paraId="31C2B6EC" w14:textId="77777777" w:rsidR="002F56FF" w:rsidRPr="00BD6637" w:rsidRDefault="00D92726" w:rsidP="00BD6637">
      <w:pPr>
        <w:pStyle w:val="Heading2"/>
      </w:pPr>
      <w:bookmarkStart w:id="2" w:name="_Toc74327371"/>
      <w:r w:rsidRPr="00BD6637">
        <w:t>1.1</w:t>
      </w:r>
      <w:bookmarkEnd w:id="2"/>
      <w:r w:rsidRPr="00BD6637">
        <w:t xml:space="preserve"> </w:t>
      </w:r>
    </w:p>
    <w:p w14:paraId="15F04F95" w14:textId="77777777" w:rsidR="001D2D3E" w:rsidRPr="001D2D3E" w:rsidRDefault="001D2D3E" w:rsidP="001D2D3E"/>
    <w:p w14:paraId="3F29C46C" w14:textId="77777777" w:rsidR="008D4E83" w:rsidRPr="00BD6637" w:rsidRDefault="0053681B" w:rsidP="00BD6637">
      <w:pPr>
        <w:pStyle w:val="Heading2"/>
      </w:pPr>
      <w:bookmarkStart w:id="3" w:name="_Toc74327372"/>
      <w:r w:rsidRPr="00BD6637">
        <w:t>1.2</w:t>
      </w:r>
      <w:bookmarkEnd w:id="3"/>
      <w:r w:rsidR="008C7141" w:rsidRPr="00BD6637">
        <w:tab/>
      </w:r>
      <w:r w:rsidR="00810434" w:rsidRPr="00BD6637">
        <w:tab/>
      </w:r>
    </w:p>
    <w:p w14:paraId="40612D0A" w14:textId="77777777" w:rsidR="00955071" w:rsidRPr="008D4E83" w:rsidRDefault="00810434" w:rsidP="008D4E83">
      <w:pPr>
        <w:keepNext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B09AF3F" w14:textId="77777777" w:rsidR="00ED69C3" w:rsidRDefault="00ED69C3" w:rsidP="000E46BA">
      <w:pPr>
        <w:spacing w:line="360" w:lineRule="auto"/>
        <w:rPr>
          <w:sz w:val="24"/>
          <w:szCs w:val="24"/>
        </w:rPr>
      </w:pPr>
    </w:p>
    <w:p w14:paraId="6D950330" w14:textId="77777777" w:rsidR="009A24A3" w:rsidRDefault="00CE1993" w:rsidP="000E4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B7E">
        <w:rPr>
          <w:rFonts w:ascii="Times New Roman" w:hAnsi="Times New Roman" w:cs="Times New Roman"/>
          <w:sz w:val="24"/>
          <w:szCs w:val="24"/>
        </w:rPr>
        <w:t xml:space="preserve"> </w:t>
      </w:r>
      <w:r w:rsidR="000F4ED8" w:rsidRPr="00454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39A8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38B8A731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1EF2CF61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640A8824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0315A6FF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0B436E9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4CAB844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6AFE7D78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4020511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32D3B9CC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F8B83CC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264C2E42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53976B46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72FB3957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2AD3A170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13E50FA5" w14:textId="77777777" w:rsidR="00BD6637" w:rsidRDefault="00BD6637" w:rsidP="000E46BA">
      <w:pPr>
        <w:spacing w:line="360" w:lineRule="auto"/>
        <w:rPr>
          <w:sz w:val="24"/>
          <w:szCs w:val="24"/>
        </w:rPr>
      </w:pPr>
    </w:p>
    <w:p w14:paraId="5595EB22" w14:textId="77777777" w:rsidR="00BD6637" w:rsidRPr="00FD78ED" w:rsidRDefault="00BD6637" w:rsidP="000E46BA">
      <w:pPr>
        <w:spacing w:line="360" w:lineRule="auto"/>
        <w:rPr>
          <w:sz w:val="24"/>
          <w:szCs w:val="24"/>
        </w:rPr>
      </w:pPr>
    </w:p>
    <w:p w14:paraId="736A480C" w14:textId="77777777" w:rsidR="009A24A3" w:rsidRDefault="00A32D6B" w:rsidP="00BD6637">
      <w:pPr>
        <w:pStyle w:val="Heading1"/>
      </w:pPr>
      <w:bookmarkStart w:id="4" w:name="_Toc74327373"/>
      <w:r w:rsidRPr="00A012DE">
        <w:t xml:space="preserve">2. </w:t>
      </w:r>
      <w:r w:rsidR="00055EB8" w:rsidRPr="00A012DE">
        <w:t>Literat</w:t>
      </w:r>
      <w:r w:rsidR="00290524" w:rsidRPr="00A012DE">
        <w:t>ure Review</w:t>
      </w:r>
      <w:bookmarkEnd w:id="4"/>
    </w:p>
    <w:p w14:paraId="4F5AE640" w14:textId="77777777" w:rsidR="00BD6637" w:rsidRDefault="00BD6637" w:rsidP="00BD6637">
      <w:pPr>
        <w:pStyle w:val="Heading2"/>
      </w:pPr>
      <w:bookmarkStart w:id="5" w:name="_Toc74327374"/>
      <w:r>
        <w:t>2.1</w:t>
      </w:r>
      <w:bookmarkEnd w:id="5"/>
    </w:p>
    <w:p w14:paraId="6D4002AF" w14:textId="77777777" w:rsidR="00BD6637" w:rsidRPr="00BD6637" w:rsidRDefault="00BD6637" w:rsidP="00BD6637"/>
    <w:p w14:paraId="4BB3E0D2" w14:textId="77777777" w:rsidR="00BD6637" w:rsidRPr="00BD6637" w:rsidRDefault="00BD6637" w:rsidP="00BD6637">
      <w:pPr>
        <w:pStyle w:val="Heading2"/>
      </w:pPr>
      <w:bookmarkStart w:id="6" w:name="_Toc74327375"/>
      <w:r>
        <w:t>2.2</w:t>
      </w:r>
      <w:bookmarkEnd w:id="6"/>
    </w:p>
    <w:p w14:paraId="4EC4ABD5" w14:textId="77777777" w:rsidR="007E6984" w:rsidRDefault="007E6984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0F885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B06F8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72D3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6E57A5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52569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9307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63BA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0B1C08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F38B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0C90F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DE1DD7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B8F54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267BA2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1C1D3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5C2E7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22C626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87C6B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9DBD4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32E61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B71B53" w14:textId="77777777" w:rsidR="00BD6637" w:rsidRDefault="00BD6637" w:rsidP="00916C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0220F" w14:textId="77777777" w:rsidR="00454524" w:rsidRDefault="00174E32" w:rsidP="00BD6637">
      <w:pPr>
        <w:pStyle w:val="Heading1"/>
      </w:pPr>
      <w:bookmarkStart w:id="7" w:name="_Toc74327376"/>
      <w:r w:rsidRPr="001478B6">
        <w:t>3.</w:t>
      </w:r>
      <w:r w:rsidR="00F82EA0">
        <w:t xml:space="preserve"> </w:t>
      </w:r>
      <w:r w:rsidR="00B87EB2" w:rsidRPr="001478B6">
        <w:t>Methodology</w:t>
      </w:r>
      <w:bookmarkEnd w:id="7"/>
    </w:p>
    <w:p w14:paraId="09476A4D" w14:textId="77777777" w:rsidR="00BD6637" w:rsidRPr="001478B6" w:rsidRDefault="00BD6637" w:rsidP="00BD6637">
      <w:pPr>
        <w:pStyle w:val="Heading2"/>
      </w:pPr>
      <w:bookmarkStart w:id="8" w:name="_Toc74327377"/>
      <w:r>
        <w:t>3.1</w:t>
      </w:r>
      <w:bookmarkEnd w:id="8"/>
    </w:p>
    <w:p w14:paraId="13C5BF14" w14:textId="77777777" w:rsidR="00734FFB" w:rsidRDefault="00734FFB" w:rsidP="00B25769"/>
    <w:p w14:paraId="24401119" w14:textId="77777777" w:rsidR="00BD6637" w:rsidRDefault="00BD6637" w:rsidP="00B25769"/>
    <w:p w14:paraId="48DCB3B7" w14:textId="77777777" w:rsidR="00BD6637" w:rsidRDefault="00BD6637" w:rsidP="00B25769"/>
    <w:p w14:paraId="55E73FD5" w14:textId="77777777" w:rsidR="00BD6637" w:rsidRDefault="00BD6637" w:rsidP="00B25769"/>
    <w:p w14:paraId="2388ABBE" w14:textId="77777777" w:rsidR="00BD6637" w:rsidRDefault="00BD6637" w:rsidP="00B25769"/>
    <w:p w14:paraId="4D3157F0" w14:textId="77777777" w:rsidR="00BD6637" w:rsidRDefault="00BD6637" w:rsidP="00B25769"/>
    <w:p w14:paraId="790769B3" w14:textId="77777777" w:rsidR="00BD6637" w:rsidRDefault="00BD6637" w:rsidP="00B25769"/>
    <w:p w14:paraId="2C6EFE3A" w14:textId="77777777" w:rsidR="00BD6637" w:rsidRDefault="00BD6637" w:rsidP="00B25769"/>
    <w:p w14:paraId="391BB6D6" w14:textId="77777777" w:rsidR="00BD6637" w:rsidRDefault="00BD6637" w:rsidP="00B25769"/>
    <w:p w14:paraId="7741F952" w14:textId="77777777" w:rsidR="00BD6637" w:rsidRDefault="00BD6637" w:rsidP="00B25769"/>
    <w:p w14:paraId="3906A6DD" w14:textId="77777777" w:rsidR="00BD6637" w:rsidRDefault="00BD6637" w:rsidP="00B25769"/>
    <w:p w14:paraId="4F3C51AA" w14:textId="77777777" w:rsidR="00BD6637" w:rsidRDefault="00BD6637" w:rsidP="00B25769"/>
    <w:p w14:paraId="5815B761" w14:textId="77777777" w:rsidR="00BD6637" w:rsidRDefault="00BD6637" w:rsidP="00B25769"/>
    <w:p w14:paraId="5428EF29" w14:textId="77777777" w:rsidR="00BD6637" w:rsidRDefault="00BD6637" w:rsidP="00B25769"/>
    <w:p w14:paraId="416BD974" w14:textId="77777777" w:rsidR="00BD6637" w:rsidRDefault="00BD6637" w:rsidP="00B25769"/>
    <w:p w14:paraId="6181FDA5" w14:textId="77777777" w:rsidR="00BD6637" w:rsidRDefault="00BD6637" w:rsidP="00B25769"/>
    <w:p w14:paraId="52ECA038" w14:textId="77777777" w:rsidR="00BD6637" w:rsidRDefault="00BD6637" w:rsidP="00B25769"/>
    <w:p w14:paraId="5ACB7928" w14:textId="77777777" w:rsidR="00BD6637" w:rsidRDefault="00BD6637" w:rsidP="00B25769"/>
    <w:p w14:paraId="4AF3D430" w14:textId="77777777" w:rsidR="00BD6637" w:rsidRDefault="00BD6637" w:rsidP="00B25769"/>
    <w:p w14:paraId="07201B6B" w14:textId="77777777" w:rsidR="00BD6637" w:rsidRDefault="00BD6637" w:rsidP="00B25769"/>
    <w:p w14:paraId="75C89383" w14:textId="77777777" w:rsidR="00BD6637" w:rsidRDefault="00BD6637" w:rsidP="00B25769"/>
    <w:p w14:paraId="2ACFF8E9" w14:textId="77777777" w:rsidR="00BD6637" w:rsidRDefault="00BD6637" w:rsidP="00B25769"/>
    <w:p w14:paraId="078CC0EA" w14:textId="77777777" w:rsidR="00BD6637" w:rsidRDefault="00BD6637" w:rsidP="00B25769"/>
    <w:p w14:paraId="3DD18250" w14:textId="77777777" w:rsidR="00BD6637" w:rsidRDefault="00BD6637" w:rsidP="00B25769"/>
    <w:p w14:paraId="2980FE79" w14:textId="77777777" w:rsidR="00BD6637" w:rsidRDefault="00BD6637" w:rsidP="00B25769"/>
    <w:p w14:paraId="54AF1F67" w14:textId="77777777" w:rsidR="00BD6637" w:rsidRDefault="00BD6637" w:rsidP="00B25769"/>
    <w:p w14:paraId="5D549C24" w14:textId="77777777" w:rsidR="00BD6637" w:rsidRDefault="00BD6637" w:rsidP="00B25769"/>
    <w:p w14:paraId="11F6F63C" w14:textId="77777777" w:rsidR="00BD6637" w:rsidRDefault="00BD6637" w:rsidP="00B25769"/>
    <w:p w14:paraId="4A511784" w14:textId="77777777" w:rsidR="00BD6637" w:rsidRDefault="00BD6637" w:rsidP="00B25769"/>
    <w:p w14:paraId="23FFF3E1" w14:textId="77777777" w:rsidR="00CA1724" w:rsidRDefault="00CA1724" w:rsidP="00BD6637">
      <w:pPr>
        <w:pStyle w:val="Heading1"/>
      </w:pPr>
      <w:bookmarkStart w:id="9" w:name="_Toc74327378"/>
      <w:r w:rsidRPr="005A36B0">
        <w:t>4. Res</w:t>
      </w:r>
      <w:r w:rsidR="00BD6637">
        <w:t>ults</w:t>
      </w:r>
      <w:bookmarkEnd w:id="9"/>
    </w:p>
    <w:p w14:paraId="2D3BB8CF" w14:textId="77777777" w:rsidR="00BD6637" w:rsidRPr="005A36B0" w:rsidRDefault="00BD6637" w:rsidP="00BD6637">
      <w:pPr>
        <w:pStyle w:val="Heading2"/>
      </w:pPr>
      <w:bookmarkStart w:id="10" w:name="_Toc74327379"/>
      <w:r>
        <w:t>4.1</w:t>
      </w:r>
      <w:bookmarkEnd w:id="10"/>
    </w:p>
    <w:p w14:paraId="672DAE45" w14:textId="77777777" w:rsidR="00CA1724" w:rsidRDefault="00CA1724" w:rsidP="00916C16">
      <w:pPr>
        <w:spacing w:line="360" w:lineRule="auto"/>
        <w:rPr>
          <w:b/>
          <w:sz w:val="36"/>
          <w:szCs w:val="36"/>
        </w:rPr>
      </w:pPr>
    </w:p>
    <w:p w14:paraId="5E837B6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523408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646EF712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00955C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512C0D1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1FEA00B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04E8F6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0E122B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7FE73D7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7AEEE5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CFBA8A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D82B98F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B156C1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FE01FE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64346BDB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A1A9E54" w14:textId="77777777" w:rsidR="00BD6637" w:rsidRDefault="00BD6637" w:rsidP="00BD6637">
      <w:pPr>
        <w:pStyle w:val="Heading1"/>
      </w:pPr>
      <w:bookmarkStart w:id="11" w:name="_Toc74327380"/>
      <w:r>
        <w:t>5. Discussion and Conclusion</w:t>
      </w:r>
      <w:bookmarkEnd w:id="11"/>
    </w:p>
    <w:p w14:paraId="7A38DA53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721C8BE0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4C2EF59A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4090FE12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156FCC50" w14:textId="77777777" w:rsidR="00DC75AE" w:rsidRDefault="00DC75AE" w:rsidP="00916C16">
      <w:pPr>
        <w:spacing w:line="360" w:lineRule="auto"/>
        <w:rPr>
          <w:b/>
          <w:sz w:val="36"/>
          <w:szCs w:val="36"/>
        </w:rPr>
      </w:pPr>
    </w:p>
    <w:p w14:paraId="7CFDCF62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3009D6E4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485BF1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9FFF201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0AF3C96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45819735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792A798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03435CD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1E00F389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258B7E33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375438A" w14:textId="77777777" w:rsidR="00BD6637" w:rsidRDefault="00BD6637" w:rsidP="00916C16">
      <w:pPr>
        <w:spacing w:line="360" w:lineRule="auto"/>
        <w:rPr>
          <w:b/>
          <w:sz w:val="36"/>
          <w:szCs w:val="36"/>
        </w:rPr>
      </w:pPr>
    </w:p>
    <w:p w14:paraId="74ACFD3D" w14:textId="509E348D" w:rsidR="00907643" w:rsidRDefault="00B62972" w:rsidP="0090606F">
      <w:pPr>
        <w:pStyle w:val="Heading1"/>
      </w:pPr>
      <w:bookmarkStart w:id="12" w:name="_Toc74327381"/>
      <w:r w:rsidRPr="00B62972">
        <w:t>References</w:t>
      </w:r>
      <w:bookmarkEnd w:id="12"/>
    </w:p>
    <w:p w14:paraId="6052E6ED" w14:textId="46181585" w:rsidR="0090606F" w:rsidRDefault="0090606F" w:rsidP="00BD6637">
      <w:pPr>
        <w:pStyle w:val="Heading1"/>
      </w:pPr>
    </w:p>
    <w:p w14:paraId="24FE6A48" w14:textId="4F401343" w:rsidR="0090606F" w:rsidRDefault="0090606F" w:rsidP="00BD6637">
      <w:pPr>
        <w:pStyle w:val="Heading1"/>
      </w:pPr>
    </w:p>
    <w:p w14:paraId="682FD9A3" w14:textId="0EBD3C6D" w:rsidR="0090606F" w:rsidRDefault="0090606F" w:rsidP="00BD6637">
      <w:pPr>
        <w:pStyle w:val="Heading1"/>
      </w:pPr>
    </w:p>
    <w:p w14:paraId="0CC3DEE4" w14:textId="514A9AA2" w:rsidR="0090606F" w:rsidRDefault="0090606F" w:rsidP="00BD6637">
      <w:pPr>
        <w:pStyle w:val="Heading1"/>
      </w:pPr>
    </w:p>
    <w:p w14:paraId="361B0F78" w14:textId="472D4789" w:rsidR="0090606F" w:rsidRDefault="0090606F" w:rsidP="00BD6637">
      <w:pPr>
        <w:pStyle w:val="Heading1"/>
      </w:pPr>
    </w:p>
    <w:p w14:paraId="2F1E1D8D" w14:textId="31606857" w:rsidR="0090606F" w:rsidRDefault="0090606F" w:rsidP="00BD6637">
      <w:pPr>
        <w:pStyle w:val="Heading1"/>
      </w:pPr>
    </w:p>
    <w:p w14:paraId="5A8F9B55" w14:textId="524701E4" w:rsidR="0090606F" w:rsidRDefault="0090606F" w:rsidP="00BD6637">
      <w:pPr>
        <w:pStyle w:val="Heading1"/>
      </w:pPr>
    </w:p>
    <w:p w14:paraId="092064E5" w14:textId="3ACB493C" w:rsidR="0090606F" w:rsidRDefault="0090606F" w:rsidP="00BD6637">
      <w:pPr>
        <w:pStyle w:val="Heading1"/>
      </w:pPr>
    </w:p>
    <w:p w14:paraId="23C54470" w14:textId="61DF34A8" w:rsidR="0090606F" w:rsidRDefault="0090606F" w:rsidP="00BD6637">
      <w:pPr>
        <w:pStyle w:val="Heading1"/>
      </w:pPr>
    </w:p>
    <w:p w14:paraId="4AF4052B" w14:textId="77777777" w:rsidR="0090606F" w:rsidRDefault="0090606F" w:rsidP="00BD6637">
      <w:pPr>
        <w:pStyle w:val="Heading1"/>
      </w:pPr>
    </w:p>
    <w:p w14:paraId="3DB43081" w14:textId="44B5A7FE" w:rsidR="0090606F" w:rsidRDefault="0090606F" w:rsidP="00BD6637">
      <w:pPr>
        <w:pStyle w:val="Heading1"/>
      </w:pPr>
    </w:p>
    <w:p w14:paraId="07FAA108" w14:textId="4A840747" w:rsidR="0090606F" w:rsidRDefault="0090606F" w:rsidP="0090606F">
      <w:pPr>
        <w:pStyle w:val="Heading1"/>
      </w:pPr>
      <w:bookmarkStart w:id="13" w:name="_Toc74327382"/>
      <w:r>
        <w:t>Appendix</w:t>
      </w:r>
      <w:bookmarkEnd w:id="13"/>
    </w:p>
    <w:p w14:paraId="2B7C13F5" w14:textId="77777777" w:rsidR="00B62972" w:rsidRDefault="00B62972" w:rsidP="00916C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166F27" w14:textId="77777777" w:rsidR="0033358F" w:rsidRDefault="0033358F" w:rsidP="00916C16">
      <w:pPr>
        <w:spacing w:line="360" w:lineRule="auto"/>
        <w:rPr>
          <w:sz w:val="24"/>
          <w:szCs w:val="24"/>
        </w:rPr>
      </w:pPr>
    </w:p>
    <w:p w14:paraId="41B2FA25" w14:textId="77777777" w:rsidR="00E519D6" w:rsidRDefault="00E519D6" w:rsidP="00916C16">
      <w:pPr>
        <w:spacing w:line="360" w:lineRule="auto"/>
        <w:rPr>
          <w:sz w:val="24"/>
          <w:szCs w:val="24"/>
        </w:rPr>
      </w:pPr>
    </w:p>
    <w:sectPr w:rsidR="00E519D6" w:rsidSect="00DD65AB"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3958" w14:textId="77777777" w:rsidR="00206A3D" w:rsidRDefault="00206A3D" w:rsidP="00DD65AB">
      <w:pPr>
        <w:spacing w:after="0" w:line="240" w:lineRule="auto"/>
      </w:pPr>
      <w:r>
        <w:separator/>
      </w:r>
    </w:p>
  </w:endnote>
  <w:endnote w:type="continuationSeparator" w:id="0">
    <w:p w14:paraId="4771B17E" w14:textId="77777777" w:rsidR="00206A3D" w:rsidRDefault="00206A3D" w:rsidP="00DD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CCD3" w14:textId="77777777" w:rsidR="00C37D8D" w:rsidRDefault="00C37D8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7F87611" w14:textId="77777777" w:rsidR="00C37D8D" w:rsidRDefault="00C37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E607" w14:textId="77777777" w:rsidR="00206A3D" w:rsidRDefault="00206A3D" w:rsidP="00DD65AB">
      <w:pPr>
        <w:spacing w:after="0" w:line="240" w:lineRule="auto"/>
      </w:pPr>
      <w:r>
        <w:separator/>
      </w:r>
    </w:p>
  </w:footnote>
  <w:footnote w:type="continuationSeparator" w:id="0">
    <w:p w14:paraId="2EC6767E" w14:textId="77777777" w:rsidR="00206A3D" w:rsidRDefault="00206A3D" w:rsidP="00DD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E4B38"/>
    <w:multiLevelType w:val="hybridMultilevel"/>
    <w:tmpl w:val="AC2E14B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00B6C"/>
    <w:multiLevelType w:val="hybridMultilevel"/>
    <w:tmpl w:val="9868647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7968"/>
    <w:multiLevelType w:val="hybridMultilevel"/>
    <w:tmpl w:val="D8FE38FE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029038">
    <w:abstractNumId w:val="1"/>
  </w:num>
  <w:num w:numId="2" w16cid:durableId="1164398067">
    <w:abstractNumId w:val="2"/>
  </w:num>
  <w:num w:numId="3" w16cid:durableId="161054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6"/>
    <w:rsid w:val="0000266F"/>
    <w:rsid w:val="000146DE"/>
    <w:rsid w:val="00022DEC"/>
    <w:rsid w:val="00041314"/>
    <w:rsid w:val="0004182C"/>
    <w:rsid w:val="00047381"/>
    <w:rsid w:val="00055EB8"/>
    <w:rsid w:val="0006310C"/>
    <w:rsid w:val="00075DAF"/>
    <w:rsid w:val="0007756C"/>
    <w:rsid w:val="00082833"/>
    <w:rsid w:val="0008520F"/>
    <w:rsid w:val="000861E0"/>
    <w:rsid w:val="000903BC"/>
    <w:rsid w:val="00090AB6"/>
    <w:rsid w:val="0009200C"/>
    <w:rsid w:val="00093E1A"/>
    <w:rsid w:val="00095172"/>
    <w:rsid w:val="000A2F78"/>
    <w:rsid w:val="000A603F"/>
    <w:rsid w:val="000A66AE"/>
    <w:rsid w:val="000C1C51"/>
    <w:rsid w:val="000C3627"/>
    <w:rsid w:val="000D369B"/>
    <w:rsid w:val="000D6484"/>
    <w:rsid w:val="000D6B2A"/>
    <w:rsid w:val="000E11DA"/>
    <w:rsid w:val="000E46BA"/>
    <w:rsid w:val="000E7525"/>
    <w:rsid w:val="000F4ED8"/>
    <w:rsid w:val="000F79A6"/>
    <w:rsid w:val="00101115"/>
    <w:rsid w:val="0011799B"/>
    <w:rsid w:val="00117DCB"/>
    <w:rsid w:val="0012564D"/>
    <w:rsid w:val="0013553A"/>
    <w:rsid w:val="00135D85"/>
    <w:rsid w:val="00141FB5"/>
    <w:rsid w:val="00143B0A"/>
    <w:rsid w:val="00143E55"/>
    <w:rsid w:val="001478B6"/>
    <w:rsid w:val="00174E32"/>
    <w:rsid w:val="0019199A"/>
    <w:rsid w:val="001978EF"/>
    <w:rsid w:val="001A7298"/>
    <w:rsid w:val="001B0CBD"/>
    <w:rsid w:val="001C1DBB"/>
    <w:rsid w:val="001C5BB8"/>
    <w:rsid w:val="001C7942"/>
    <w:rsid w:val="001D0D5C"/>
    <w:rsid w:val="001D2317"/>
    <w:rsid w:val="001D2D3E"/>
    <w:rsid w:val="001D33BB"/>
    <w:rsid w:val="001D5187"/>
    <w:rsid w:val="001D6333"/>
    <w:rsid w:val="001E0E15"/>
    <w:rsid w:val="001E1E20"/>
    <w:rsid w:val="001E25A5"/>
    <w:rsid w:val="001F401A"/>
    <w:rsid w:val="001F67AD"/>
    <w:rsid w:val="002021B0"/>
    <w:rsid w:val="0020357C"/>
    <w:rsid w:val="00204302"/>
    <w:rsid w:val="00206A3D"/>
    <w:rsid w:val="002143F4"/>
    <w:rsid w:val="0021496E"/>
    <w:rsid w:val="002211B5"/>
    <w:rsid w:val="0022368C"/>
    <w:rsid w:val="00223D97"/>
    <w:rsid w:val="002329F5"/>
    <w:rsid w:val="0024100E"/>
    <w:rsid w:val="00262B3E"/>
    <w:rsid w:val="00262BAB"/>
    <w:rsid w:val="00270408"/>
    <w:rsid w:val="002762D5"/>
    <w:rsid w:val="00285C7E"/>
    <w:rsid w:val="00290438"/>
    <w:rsid w:val="00290524"/>
    <w:rsid w:val="002951E0"/>
    <w:rsid w:val="002B2E90"/>
    <w:rsid w:val="002B3B0E"/>
    <w:rsid w:val="002C315A"/>
    <w:rsid w:val="002D1B17"/>
    <w:rsid w:val="002E4EA0"/>
    <w:rsid w:val="002F31D4"/>
    <w:rsid w:val="002F3689"/>
    <w:rsid w:val="002F56FF"/>
    <w:rsid w:val="00302AB3"/>
    <w:rsid w:val="00305AC5"/>
    <w:rsid w:val="0032324D"/>
    <w:rsid w:val="00325A56"/>
    <w:rsid w:val="00331483"/>
    <w:rsid w:val="0033358F"/>
    <w:rsid w:val="003359B1"/>
    <w:rsid w:val="00341832"/>
    <w:rsid w:val="00342643"/>
    <w:rsid w:val="00343ABB"/>
    <w:rsid w:val="003445D3"/>
    <w:rsid w:val="0034524F"/>
    <w:rsid w:val="00346393"/>
    <w:rsid w:val="003464B2"/>
    <w:rsid w:val="00347CD5"/>
    <w:rsid w:val="00355880"/>
    <w:rsid w:val="00355CD6"/>
    <w:rsid w:val="00356275"/>
    <w:rsid w:val="00367456"/>
    <w:rsid w:val="00370E33"/>
    <w:rsid w:val="00370FA6"/>
    <w:rsid w:val="0037419B"/>
    <w:rsid w:val="00375FD4"/>
    <w:rsid w:val="00376DED"/>
    <w:rsid w:val="0038235A"/>
    <w:rsid w:val="00385753"/>
    <w:rsid w:val="00385AD0"/>
    <w:rsid w:val="00385CD2"/>
    <w:rsid w:val="0039154E"/>
    <w:rsid w:val="00394B31"/>
    <w:rsid w:val="003950F1"/>
    <w:rsid w:val="0039572E"/>
    <w:rsid w:val="00395DB1"/>
    <w:rsid w:val="003A2175"/>
    <w:rsid w:val="003A2A6B"/>
    <w:rsid w:val="003A5E21"/>
    <w:rsid w:val="003A68A3"/>
    <w:rsid w:val="003B1731"/>
    <w:rsid w:val="003B3653"/>
    <w:rsid w:val="003C0F77"/>
    <w:rsid w:val="003C5898"/>
    <w:rsid w:val="003C6F64"/>
    <w:rsid w:val="003C7CBC"/>
    <w:rsid w:val="003D12A1"/>
    <w:rsid w:val="003E1140"/>
    <w:rsid w:val="003F741A"/>
    <w:rsid w:val="0040061D"/>
    <w:rsid w:val="004022CC"/>
    <w:rsid w:val="004061F1"/>
    <w:rsid w:val="00407EF4"/>
    <w:rsid w:val="004160B3"/>
    <w:rsid w:val="0041623B"/>
    <w:rsid w:val="00416483"/>
    <w:rsid w:val="004203BA"/>
    <w:rsid w:val="0042608B"/>
    <w:rsid w:val="00432329"/>
    <w:rsid w:val="00433443"/>
    <w:rsid w:val="0043544F"/>
    <w:rsid w:val="00436347"/>
    <w:rsid w:val="004377AA"/>
    <w:rsid w:val="00443023"/>
    <w:rsid w:val="00454524"/>
    <w:rsid w:val="00454B7E"/>
    <w:rsid w:val="00457258"/>
    <w:rsid w:val="0046265B"/>
    <w:rsid w:val="004639BD"/>
    <w:rsid w:val="00472631"/>
    <w:rsid w:val="00474E75"/>
    <w:rsid w:val="004764F2"/>
    <w:rsid w:val="004770C8"/>
    <w:rsid w:val="00481FB3"/>
    <w:rsid w:val="0048556A"/>
    <w:rsid w:val="004866B9"/>
    <w:rsid w:val="00491771"/>
    <w:rsid w:val="004930BB"/>
    <w:rsid w:val="0049660F"/>
    <w:rsid w:val="004A1720"/>
    <w:rsid w:val="004B0256"/>
    <w:rsid w:val="004B0260"/>
    <w:rsid w:val="004B0C89"/>
    <w:rsid w:val="004B5734"/>
    <w:rsid w:val="004C1D67"/>
    <w:rsid w:val="004C1E63"/>
    <w:rsid w:val="004C4B23"/>
    <w:rsid w:val="004C6D3C"/>
    <w:rsid w:val="004C7192"/>
    <w:rsid w:val="004D524B"/>
    <w:rsid w:val="004D5C7D"/>
    <w:rsid w:val="004E149E"/>
    <w:rsid w:val="004E44FA"/>
    <w:rsid w:val="004F651D"/>
    <w:rsid w:val="004F689C"/>
    <w:rsid w:val="004F7666"/>
    <w:rsid w:val="005047A4"/>
    <w:rsid w:val="005105EF"/>
    <w:rsid w:val="0051267D"/>
    <w:rsid w:val="0052340D"/>
    <w:rsid w:val="00527F24"/>
    <w:rsid w:val="005301CE"/>
    <w:rsid w:val="005321F6"/>
    <w:rsid w:val="00535234"/>
    <w:rsid w:val="005362A4"/>
    <w:rsid w:val="0053681B"/>
    <w:rsid w:val="00540722"/>
    <w:rsid w:val="00540F04"/>
    <w:rsid w:val="00542561"/>
    <w:rsid w:val="00544355"/>
    <w:rsid w:val="00545CE4"/>
    <w:rsid w:val="00552C65"/>
    <w:rsid w:val="00556CBA"/>
    <w:rsid w:val="00573B02"/>
    <w:rsid w:val="0058102B"/>
    <w:rsid w:val="00581E54"/>
    <w:rsid w:val="0058208B"/>
    <w:rsid w:val="005A356F"/>
    <w:rsid w:val="005A36B0"/>
    <w:rsid w:val="005A5F28"/>
    <w:rsid w:val="005B2100"/>
    <w:rsid w:val="005C07F5"/>
    <w:rsid w:val="005C6DE7"/>
    <w:rsid w:val="005D48C4"/>
    <w:rsid w:val="005E0E36"/>
    <w:rsid w:val="005E29FD"/>
    <w:rsid w:val="005E6AAF"/>
    <w:rsid w:val="005E6BDD"/>
    <w:rsid w:val="005F2002"/>
    <w:rsid w:val="00602AA8"/>
    <w:rsid w:val="00606363"/>
    <w:rsid w:val="00610430"/>
    <w:rsid w:val="00617518"/>
    <w:rsid w:val="006225E4"/>
    <w:rsid w:val="006334D3"/>
    <w:rsid w:val="00642DAD"/>
    <w:rsid w:val="00663CCB"/>
    <w:rsid w:val="00670C6C"/>
    <w:rsid w:val="00680D65"/>
    <w:rsid w:val="0069588F"/>
    <w:rsid w:val="006A35B8"/>
    <w:rsid w:val="006A6D1E"/>
    <w:rsid w:val="006B165C"/>
    <w:rsid w:val="006B24A0"/>
    <w:rsid w:val="006B4E03"/>
    <w:rsid w:val="006B6130"/>
    <w:rsid w:val="006D00AE"/>
    <w:rsid w:val="006D2FE9"/>
    <w:rsid w:val="006D3E5B"/>
    <w:rsid w:val="006D58D7"/>
    <w:rsid w:val="006E026F"/>
    <w:rsid w:val="006E5113"/>
    <w:rsid w:val="006F1291"/>
    <w:rsid w:val="00700479"/>
    <w:rsid w:val="00703CD1"/>
    <w:rsid w:val="007111C6"/>
    <w:rsid w:val="0071343E"/>
    <w:rsid w:val="0072051E"/>
    <w:rsid w:val="00721C29"/>
    <w:rsid w:val="00722133"/>
    <w:rsid w:val="00731C2E"/>
    <w:rsid w:val="00734FFB"/>
    <w:rsid w:val="007356FA"/>
    <w:rsid w:val="00740AD8"/>
    <w:rsid w:val="00742204"/>
    <w:rsid w:val="0074298D"/>
    <w:rsid w:val="00743812"/>
    <w:rsid w:val="00761014"/>
    <w:rsid w:val="00761C64"/>
    <w:rsid w:val="00763D57"/>
    <w:rsid w:val="0077106E"/>
    <w:rsid w:val="00773743"/>
    <w:rsid w:val="00774E01"/>
    <w:rsid w:val="00781671"/>
    <w:rsid w:val="0079441C"/>
    <w:rsid w:val="00797EEB"/>
    <w:rsid w:val="007A31C1"/>
    <w:rsid w:val="007A3356"/>
    <w:rsid w:val="007A340D"/>
    <w:rsid w:val="007A5FD4"/>
    <w:rsid w:val="007A616D"/>
    <w:rsid w:val="007A7BE3"/>
    <w:rsid w:val="007B4BB6"/>
    <w:rsid w:val="007C1208"/>
    <w:rsid w:val="007D3B45"/>
    <w:rsid w:val="007D5238"/>
    <w:rsid w:val="007D5276"/>
    <w:rsid w:val="007E6984"/>
    <w:rsid w:val="007E72E9"/>
    <w:rsid w:val="007F3149"/>
    <w:rsid w:val="0080161C"/>
    <w:rsid w:val="00805BE5"/>
    <w:rsid w:val="00810434"/>
    <w:rsid w:val="00812F5E"/>
    <w:rsid w:val="0081688E"/>
    <w:rsid w:val="00816C98"/>
    <w:rsid w:val="00816F99"/>
    <w:rsid w:val="00820786"/>
    <w:rsid w:val="00823013"/>
    <w:rsid w:val="008230C6"/>
    <w:rsid w:val="008265B1"/>
    <w:rsid w:val="00827DF2"/>
    <w:rsid w:val="00827EE7"/>
    <w:rsid w:val="0083084B"/>
    <w:rsid w:val="00836C2E"/>
    <w:rsid w:val="00841AD6"/>
    <w:rsid w:val="00841EDD"/>
    <w:rsid w:val="0085541E"/>
    <w:rsid w:val="00856901"/>
    <w:rsid w:val="008602AD"/>
    <w:rsid w:val="00865CC9"/>
    <w:rsid w:val="008716A0"/>
    <w:rsid w:val="00885B40"/>
    <w:rsid w:val="00893C06"/>
    <w:rsid w:val="008C4DE8"/>
    <w:rsid w:val="008C7141"/>
    <w:rsid w:val="008D1811"/>
    <w:rsid w:val="008D3473"/>
    <w:rsid w:val="008D4323"/>
    <w:rsid w:val="008D4E83"/>
    <w:rsid w:val="008F73A3"/>
    <w:rsid w:val="0090205E"/>
    <w:rsid w:val="0090606F"/>
    <w:rsid w:val="00907643"/>
    <w:rsid w:val="0091288E"/>
    <w:rsid w:val="00916714"/>
    <w:rsid w:val="00916C16"/>
    <w:rsid w:val="00920D10"/>
    <w:rsid w:val="00922453"/>
    <w:rsid w:val="00923F01"/>
    <w:rsid w:val="00927267"/>
    <w:rsid w:val="009321A8"/>
    <w:rsid w:val="00934127"/>
    <w:rsid w:val="00943D20"/>
    <w:rsid w:val="00952E9D"/>
    <w:rsid w:val="00955071"/>
    <w:rsid w:val="0096046B"/>
    <w:rsid w:val="00963817"/>
    <w:rsid w:val="00967AB6"/>
    <w:rsid w:val="00971143"/>
    <w:rsid w:val="00973247"/>
    <w:rsid w:val="00980458"/>
    <w:rsid w:val="0098093E"/>
    <w:rsid w:val="00981787"/>
    <w:rsid w:val="00981CD9"/>
    <w:rsid w:val="0098224E"/>
    <w:rsid w:val="00982470"/>
    <w:rsid w:val="009918C5"/>
    <w:rsid w:val="009A24A3"/>
    <w:rsid w:val="009A2E71"/>
    <w:rsid w:val="009A3EFF"/>
    <w:rsid w:val="009B0168"/>
    <w:rsid w:val="009B3D9F"/>
    <w:rsid w:val="009C0178"/>
    <w:rsid w:val="009F1198"/>
    <w:rsid w:val="00A0016E"/>
    <w:rsid w:val="00A012DE"/>
    <w:rsid w:val="00A015B6"/>
    <w:rsid w:val="00A0239B"/>
    <w:rsid w:val="00A04573"/>
    <w:rsid w:val="00A04E7E"/>
    <w:rsid w:val="00A134E9"/>
    <w:rsid w:val="00A2448E"/>
    <w:rsid w:val="00A31790"/>
    <w:rsid w:val="00A32D6B"/>
    <w:rsid w:val="00A43C49"/>
    <w:rsid w:val="00A470A9"/>
    <w:rsid w:val="00A53AD7"/>
    <w:rsid w:val="00A544D7"/>
    <w:rsid w:val="00A60FE3"/>
    <w:rsid w:val="00A64795"/>
    <w:rsid w:val="00A7230D"/>
    <w:rsid w:val="00A7415D"/>
    <w:rsid w:val="00A76B47"/>
    <w:rsid w:val="00A80AA4"/>
    <w:rsid w:val="00A82EE0"/>
    <w:rsid w:val="00A841BD"/>
    <w:rsid w:val="00A97CC0"/>
    <w:rsid w:val="00AA1C49"/>
    <w:rsid w:val="00AA1E09"/>
    <w:rsid w:val="00AB38AA"/>
    <w:rsid w:val="00AC1EB8"/>
    <w:rsid w:val="00AC2A21"/>
    <w:rsid w:val="00AC4AC9"/>
    <w:rsid w:val="00AD5C4F"/>
    <w:rsid w:val="00AD5CD5"/>
    <w:rsid w:val="00AF2543"/>
    <w:rsid w:val="00B05D9E"/>
    <w:rsid w:val="00B06C8A"/>
    <w:rsid w:val="00B14B91"/>
    <w:rsid w:val="00B16A8C"/>
    <w:rsid w:val="00B20779"/>
    <w:rsid w:val="00B21FDD"/>
    <w:rsid w:val="00B25769"/>
    <w:rsid w:val="00B32128"/>
    <w:rsid w:val="00B35F98"/>
    <w:rsid w:val="00B427E2"/>
    <w:rsid w:val="00B42B9C"/>
    <w:rsid w:val="00B46BA8"/>
    <w:rsid w:val="00B52544"/>
    <w:rsid w:val="00B5498C"/>
    <w:rsid w:val="00B6149E"/>
    <w:rsid w:val="00B6159D"/>
    <w:rsid w:val="00B62972"/>
    <w:rsid w:val="00B631A0"/>
    <w:rsid w:val="00B67994"/>
    <w:rsid w:val="00B71389"/>
    <w:rsid w:val="00B71F14"/>
    <w:rsid w:val="00B74691"/>
    <w:rsid w:val="00B749D6"/>
    <w:rsid w:val="00B7680D"/>
    <w:rsid w:val="00B7773B"/>
    <w:rsid w:val="00B84DEE"/>
    <w:rsid w:val="00B8542D"/>
    <w:rsid w:val="00B87EB2"/>
    <w:rsid w:val="00B91961"/>
    <w:rsid w:val="00B931AE"/>
    <w:rsid w:val="00BA562F"/>
    <w:rsid w:val="00BB61DB"/>
    <w:rsid w:val="00BC49D4"/>
    <w:rsid w:val="00BD4503"/>
    <w:rsid w:val="00BD6637"/>
    <w:rsid w:val="00BD67E8"/>
    <w:rsid w:val="00BF1566"/>
    <w:rsid w:val="00C00333"/>
    <w:rsid w:val="00C040FD"/>
    <w:rsid w:val="00C13A20"/>
    <w:rsid w:val="00C13F6F"/>
    <w:rsid w:val="00C15C8C"/>
    <w:rsid w:val="00C224FF"/>
    <w:rsid w:val="00C22904"/>
    <w:rsid w:val="00C24BA0"/>
    <w:rsid w:val="00C26D31"/>
    <w:rsid w:val="00C26DE9"/>
    <w:rsid w:val="00C31610"/>
    <w:rsid w:val="00C37D8D"/>
    <w:rsid w:val="00C4255A"/>
    <w:rsid w:val="00C43DEC"/>
    <w:rsid w:val="00C501E0"/>
    <w:rsid w:val="00C65EA7"/>
    <w:rsid w:val="00C7137C"/>
    <w:rsid w:val="00C7577B"/>
    <w:rsid w:val="00C80174"/>
    <w:rsid w:val="00C83CDC"/>
    <w:rsid w:val="00C90C08"/>
    <w:rsid w:val="00C9191C"/>
    <w:rsid w:val="00CA1724"/>
    <w:rsid w:val="00CA30BC"/>
    <w:rsid w:val="00CA32C1"/>
    <w:rsid w:val="00CA345E"/>
    <w:rsid w:val="00CB3E74"/>
    <w:rsid w:val="00CB400B"/>
    <w:rsid w:val="00CB76CC"/>
    <w:rsid w:val="00CC6529"/>
    <w:rsid w:val="00CC74AD"/>
    <w:rsid w:val="00CD611F"/>
    <w:rsid w:val="00CE067E"/>
    <w:rsid w:val="00CE1993"/>
    <w:rsid w:val="00CE3C92"/>
    <w:rsid w:val="00CF1099"/>
    <w:rsid w:val="00CF192D"/>
    <w:rsid w:val="00CF2ADA"/>
    <w:rsid w:val="00CF3685"/>
    <w:rsid w:val="00CF3891"/>
    <w:rsid w:val="00CF3A33"/>
    <w:rsid w:val="00D000AC"/>
    <w:rsid w:val="00D05F3E"/>
    <w:rsid w:val="00D279A6"/>
    <w:rsid w:val="00D3524E"/>
    <w:rsid w:val="00D403A2"/>
    <w:rsid w:val="00D441C3"/>
    <w:rsid w:val="00D507B4"/>
    <w:rsid w:val="00D553AB"/>
    <w:rsid w:val="00D5593A"/>
    <w:rsid w:val="00D6211F"/>
    <w:rsid w:val="00D66E4B"/>
    <w:rsid w:val="00D71511"/>
    <w:rsid w:val="00D86A44"/>
    <w:rsid w:val="00D919A3"/>
    <w:rsid w:val="00D92726"/>
    <w:rsid w:val="00D93463"/>
    <w:rsid w:val="00D937E6"/>
    <w:rsid w:val="00D96BF8"/>
    <w:rsid w:val="00DB5EBC"/>
    <w:rsid w:val="00DC246C"/>
    <w:rsid w:val="00DC6A5D"/>
    <w:rsid w:val="00DC74C4"/>
    <w:rsid w:val="00DC75AE"/>
    <w:rsid w:val="00DD3577"/>
    <w:rsid w:val="00DD5B7C"/>
    <w:rsid w:val="00DD65AB"/>
    <w:rsid w:val="00DF673B"/>
    <w:rsid w:val="00E05829"/>
    <w:rsid w:val="00E11AE4"/>
    <w:rsid w:val="00E13275"/>
    <w:rsid w:val="00E15125"/>
    <w:rsid w:val="00E16997"/>
    <w:rsid w:val="00E16FEF"/>
    <w:rsid w:val="00E22B02"/>
    <w:rsid w:val="00E30CA0"/>
    <w:rsid w:val="00E36E7E"/>
    <w:rsid w:val="00E519D6"/>
    <w:rsid w:val="00E62905"/>
    <w:rsid w:val="00E7032A"/>
    <w:rsid w:val="00E81351"/>
    <w:rsid w:val="00E833DA"/>
    <w:rsid w:val="00E8549B"/>
    <w:rsid w:val="00E91410"/>
    <w:rsid w:val="00E93E08"/>
    <w:rsid w:val="00E9472D"/>
    <w:rsid w:val="00EA6E07"/>
    <w:rsid w:val="00EC0401"/>
    <w:rsid w:val="00EC556C"/>
    <w:rsid w:val="00EC6327"/>
    <w:rsid w:val="00EC6700"/>
    <w:rsid w:val="00ED222F"/>
    <w:rsid w:val="00ED5E59"/>
    <w:rsid w:val="00ED64F4"/>
    <w:rsid w:val="00ED69C3"/>
    <w:rsid w:val="00EE0549"/>
    <w:rsid w:val="00EE46C3"/>
    <w:rsid w:val="00EE6E90"/>
    <w:rsid w:val="00EF79D5"/>
    <w:rsid w:val="00F01607"/>
    <w:rsid w:val="00F01616"/>
    <w:rsid w:val="00F02620"/>
    <w:rsid w:val="00F0693A"/>
    <w:rsid w:val="00F11698"/>
    <w:rsid w:val="00F12B85"/>
    <w:rsid w:val="00F17AF4"/>
    <w:rsid w:val="00F211AD"/>
    <w:rsid w:val="00F2222A"/>
    <w:rsid w:val="00F27E78"/>
    <w:rsid w:val="00F37D4E"/>
    <w:rsid w:val="00F40DD5"/>
    <w:rsid w:val="00F41F84"/>
    <w:rsid w:val="00F47503"/>
    <w:rsid w:val="00F558B3"/>
    <w:rsid w:val="00F55B53"/>
    <w:rsid w:val="00F57F23"/>
    <w:rsid w:val="00F6646B"/>
    <w:rsid w:val="00F66DD6"/>
    <w:rsid w:val="00F67B75"/>
    <w:rsid w:val="00F67E1C"/>
    <w:rsid w:val="00F7107C"/>
    <w:rsid w:val="00F718EB"/>
    <w:rsid w:val="00F765D8"/>
    <w:rsid w:val="00F82474"/>
    <w:rsid w:val="00F82B8C"/>
    <w:rsid w:val="00F82EA0"/>
    <w:rsid w:val="00F926CE"/>
    <w:rsid w:val="00F9468E"/>
    <w:rsid w:val="00F95F14"/>
    <w:rsid w:val="00FA3C06"/>
    <w:rsid w:val="00FA3D61"/>
    <w:rsid w:val="00FA6DEF"/>
    <w:rsid w:val="00FB1859"/>
    <w:rsid w:val="00FB5982"/>
    <w:rsid w:val="00FD4B1C"/>
    <w:rsid w:val="00FD5430"/>
    <w:rsid w:val="00FD78ED"/>
    <w:rsid w:val="00FE2824"/>
    <w:rsid w:val="00FE2DD7"/>
    <w:rsid w:val="00FE2F43"/>
    <w:rsid w:val="00FE7588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ABC1"/>
  <w15:chartTrackingRefBased/>
  <w15:docId w15:val="{27551B20-3A04-4D2F-A3AB-2CA3E0E6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66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3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5AB"/>
  </w:style>
  <w:style w:type="paragraph" w:styleId="Footer">
    <w:name w:val="footer"/>
    <w:basedOn w:val="Normal"/>
    <w:link w:val="FooterChar"/>
    <w:uiPriority w:val="99"/>
    <w:unhideWhenUsed/>
    <w:rsid w:val="00DD6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5AB"/>
  </w:style>
  <w:style w:type="paragraph" w:styleId="BalloonText">
    <w:name w:val="Balloon Text"/>
    <w:basedOn w:val="Normal"/>
    <w:link w:val="BalloonTextChar"/>
    <w:uiPriority w:val="99"/>
    <w:semiHidden/>
    <w:unhideWhenUsed/>
    <w:rsid w:val="00955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7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07E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6637"/>
    <w:rPr>
      <w:rFonts w:ascii="Times New Roman" w:eastAsia="Times New Roman" w:hAnsi="Times New Roman" w:cs="Times New Roman"/>
      <w:b/>
      <w:bCs/>
      <w:kern w:val="36"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unhideWhenUsed/>
    <w:rsid w:val="000C1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69B"/>
    <w:pPr>
      <w:ind w:left="720"/>
      <w:contextualSpacing/>
    </w:pPr>
  </w:style>
  <w:style w:type="character" w:customStyle="1" w:styleId="crayon-sy">
    <w:name w:val="crayon-sy"/>
    <w:basedOn w:val="DefaultParagraphFont"/>
    <w:rsid w:val="00E9472D"/>
  </w:style>
  <w:style w:type="character" w:customStyle="1" w:styleId="crayon-v">
    <w:name w:val="crayon-v"/>
    <w:basedOn w:val="DefaultParagraphFont"/>
    <w:rsid w:val="00E9472D"/>
  </w:style>
  <w:style w:type="character" w:customStyle="1" w:styleId="crayon-h">
    <w:name w:val="crayon-h"/>
    <w:basedOn w:val="DefaultParagraphFont"/>
    <w:rsid w:val="00E9472D"/>
  </w:style>
  <w:style w:type="character" w:customStyle="1" w:styleId="crayon-st">
    <w:name w:val="crayon-st"/>
    <w:basedOn w:val="DefaultParagraphFont"/>
    <w:rsid w:val="00E9472D"/>
  </w:style>
  <w:style w:type="paragraph" w:styleId="NoSpacing">
    <w:name w:val="No Spacing"/>
    <w:uiPriority w:val="1"/>
    <w:qFormat/>
    <w:rsid w:val="00A470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637"/>
    <w:rPr>
      <w:rFonts w:ascii="Times New Roman" w:eastAsiaTheme="majorEastAsia" w:hAnsi="Times New Roman" w:cs="Times New Roman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1C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2EA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C4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35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833"/>
    <w:pPr>
      <w:spacing w:after="100"/>
      <w:ind w:left="440"/>
    </w:pPr>
  </w:style>
  <w:style w:type="character" w:customStyle="1" w:styleId="xn-money">
    <w:name w:val="xn-money"/>
    <w:basedOn w:val="DefaultParagraphFont"/>
    <w:rsid w:val="00916714"/>
  </w:style>
  <w:style w:type="character" w:customStyle="1" w:styleId="xn-person">
    <w:name w:val="xn-person"/>
    <w:basedOn w:val="DefaultParagraphFont"/>
    <w:rsid w:val="00916714"/>
  </w:style>
  <w:style w:type="paragraph" w:styleId="Bibliography">
    <w:name w:val="Bibliography"/>
    <w:basedOn w:val="Normal"/>
    <w:next w:val="Normal"/>
    <w:uiPriority w:val="37"/>
    <w:unhideWhenUsed/>
    <w:rsid w:val="004C1D67"/>
    <w:pPr>
      <w:tabs>
        <w:tab w:val="left" w:pos="504"/>
      </w:tabs>
      <w:spacing w:after="0" w:line="240" w:lineRule="auto"/>
      <w:ind w:left="504" w:hanging="504"/>
    </w:pPr>
  </w:style>
  <w:style w:type="paragraph" w:styleId="TableofFigures">
    <w:name w:val="table of figures"/>
    <w:basedOn w:val="Normal"/>
    <w:next w:val="Normal"/>
    <w:uiPriority w:val="99"/>
    <w:unhideWhenUsed/>
    <w:rsid w:val="00D91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99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850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48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17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000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7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17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46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06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24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2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8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7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9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77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29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1922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2810">
          <w:marLeft w:val="0"/>
          <w:marRight w:val="-134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ngus.daly\OneDrive\0.%20Research%20Methods\Lecture%209%20-%20Assignment%202\Template_Assignment_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3DF07F87E55498F5DD9812DCF1C71" ma:contentTypeVersion="14" ma:contentTypeDescription="Create a new document." ma:contentTypeScope="" ma:versionID="d2950d44bd5a68b357d1abdd0eee05ef">
  <xsd:schema xmlns:xsd="http://www.w3.org/2001/XMLSchema" xmlns:xs="http://www.w3.org/2001/XMLSchema" xmlns:p="http://schemas.microsoft.com/office/2006/metadata/properties" xmlns:ns3="b47e4975-4634-4022-ba20-88645da7feda" xmlns:ns4="dd7b7e84-91f6-4fd9-83e4-3527abd1da3d" targetNamespace="http://schemas.microsoft.com/office/2006/metadata/properties" ma:root="true" ma:fieldsID="0e299c951d38e839aea4742476748e07" ns3:_="" ns4:_="">
    <xsd:import namespace="b47e4975-4634-4022-ba20-88645da7feda"/>
    <xsd:import namespace="dd7b7e84-91f6-4fd9-83e4-3527abd1da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975-4634-4022-ba20-88645da7f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b7e84-91f6-4fd9-83e4-3527abd1da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7BECB-E3E0-497A-87C6-A3F4B708D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EC8C9-B5C5-42FD-B9B5-A240559CD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35F91-4FD9-4081-BD7B-F592A86A6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e4975-4634-4022-ba20-88645da7feda"/>
    <ds:schemaRef ds:uri="dd7b7e84-91f6-4fd9-83e4-3527abd1d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545CD8-FD9E-47CD-9F3E-BDA65E15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Template_Assignment_2.dotx</Template>
  <TotalTime>618</TotalTime>
  <Pages>11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Aengus Daly</dc:creator>
  <cp:keywords/>
  <dc:description/>
  <cp:lastModifiedBy>Aidan Dennehy</cp:lastModifiedBy>
  <cp:revision>5</cp:revision>
  <dcterms:created xsi:type="dcterms:W3CDTF">2023-07-04T14:00:00Z</dcterms:created>
  <dcterms:modified xsi:type="dcterms:W3CDTF">2023-07-05T00:18:00Z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id="SHoZWnd1"/&gt;&lt;style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ContentTypeId">
    <vt:lpwstr>0x0101000B23DF07F87E55498F5DD9812DCF1C71</vt:lpwstr>
  </property>
</Properties>
</file>